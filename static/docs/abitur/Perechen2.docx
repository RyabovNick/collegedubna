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9C" w:rsidRPr="00C21FEB" w:rsidRDefault="000E009C" w:rsidP="00AF294F">
      <w:pPr>
        <w:jc w:val="center"/>
        <w:rPr>
          <w:rFonts w:ascii="Times New Roman" w:hAnsi="Times New Roman"/>
          <w:b/>
          <w:sz w:val="28"/>
          <w:szCs w:val="28"/>
        </w:rPr>
      </w:pPr>
      <w:r w:rsidRPr="00C21FEB">
        <w:rPr>
          <w:rFonts w:ascii="Times New Roman" w:hAnsi="Times New Roman"/>
          <w:b/>
          <w:sz w:val="28"/>
          <w:szCs w:val="28"/>
        </w:rPr>
        <w:t>ПЕРЕЧЕНЬ</w:t>
      </w:r>
    </w:p>
    <w:p w:rsidR="000E009C" w:rsidRDefault="000E009C" w:rsidP="00AF294F">
      <w:pPr>
        <w:jc w:val="center"/>
        <w:rPr>
          <w:rFonts w:ascii="Times New Roman" w:hAnsi="Times New Roman"/>
          <w:b/>
          <w:sz w:val="28"/>
          <w:szCs w:val="28"/>
        </w:rPr>
      </w:pPr>
      <w:r w:rsidRPr="00F2075D">
        <w:rPr>
          <w:rFonts w:ascii="Times New Roman" w:hAnsi="Times New Roman"/>
          <w:b/>
          <w:sz w:val="28"/>
          <w:szCs w:val="28"/>
        </w:rPr>
        <w:t>документов представляемых при поступлении абитуриентом, относящимся к категории детей</w:t>
      </w:r>
      <w:r>
        <w:rPr>
          <w:rFonts w:ascii="Times New Roman" w:hAnsi="Times New Roman"/>
          <w:b/>
          <w:sz w:val="28"/>
          <w:szCs w:val="28"/>
        </w:rPr>
        <w:t xml:space="preserve"> – инвалидов, инвалидов, лиц с ОВЗ </w:t>
      </w:r>
    </w:p>
    <w:p w:rsidR="000E009C" w:rsidRDefault="000E009C" w:rsidP="00AF294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AF294F">
        <w:rPr>
          <w:rFonts w:ascii="Times New Roman" w:hAnsi="Times New Roman"/>
          <w:sz w:val="28"/>
          <w:szCs w:val="28"/>
        </w:rPr>
        <w:t>Свидетельство об инвалидности</w:t>
      </w:r>
      <w:r>
        <w:rPr>
          <w:rFonts w:ascii="Times New Roman" w:hAnsi="Times New Roman"/>
          <w:sz w:val="28"/>
          <w:szCs w:val="28"/>
        </w:rPr>
        <w:t xml:space="preserve"> (копия).</w:t>
      </w:r>
    </w:p>
    <w:p w:rsidR="000E009C" w:rsidRDefault="000E009C" w:rsidP="00AF294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Медицинская справка ф.086-7 с  записью врача о годности к обучению по выбранной специальности или профессии.</w:t>
      </w:r>
    </w:p>
    <w:p w:rsidR="000E009C" w:rsidRPr="00AF294F" w:rsidRDefault="000E009C" w:rsidP="00AF294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программа реабилитации или абилитации инвалида (ИПРА), выдаваемая ФГУ МСЭ.</w:t>
      </w:r>
    </w:p>
    <w:p w:rsidR="000E009C" w:rsidRPr="00F2075D" w:rsidRDefault="000E009C" w:rsidP="00AF294F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AF294F">
      <w:pPr>
        <w:jc w:val="both"/>
        <w:rPr>
          <w:rFonts w:ascii="Times New Roman" w:hAnsi="Times New Roman"/>
          <w:sz w:val="28"/>
          <w:szCs w:val="28"/>
        </w:rPr>
      </w:pPr>
    </w:p>
    <w:p w:rsidR="000E009C" w:rsidRPr="00AF294F" w:rsidRDefault="000E009C" w:rsidP="00AF294F">
      <w:pPr>
        <w:jc w:val="both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AF294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E009C" w:rsidRDefault="000E009C" w:rsidP="007A421E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0E009C" w:rsidSect="007A421E">
      <w:pgSz w:w="11906" w:h="16838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E79"/>
    <w:multiLevelType w:val="hybridMultilevel"/>
    <w:tmpl w:val="81C8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C808BC"/>
    <w:multiLevelType w:val="hybridMultilevel"/>
    <w:tmpl w:val="81C8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D40E32"/>
    <w:multiLevelType w:val="multilevel"/>
    <w:tmpl w:val="06D0D7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424B7177"/>
    <w:multiLevelType w:val="hybridMultilevel"/>
    <w:tmpl w:val="81C8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DB050B8"/>
    <w:multiLevelType w:val="hybridMultilevel"/>
    <w:tmpl w:val="75803C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381"/>
    <w:rsid w:val="000E009C"/>
    <w:rsid w:val="0017121B"/>
    <w:rsid w:val="0034540A"/>
    <w:rsid w:val="00347C70"/>
    <w:rsid w:val="004217D8"/>
    <w:rsid w:val="00636381"/>
    <w:rsid w:val="00666DE6"/>
    <w:rsid w:val="006822EB"/>
    <w:rsid w:val="00724EC4"/>
    <w:rsid w:val="007A421E"/>
    <w:rsid w:val="00A255E4"/>
    <w:rsid w:val="00A73CB4"/>
    <w:rsid w:val="00AD2A5D"/>
    <w:rsid w:val="00AF294F"/>
    <w:rsid w:val="00C21FEB"/>
    <w:rsid w:val="00CF252B"/>
    <w:rsid w:val="00D32FD6"/>
    <w:rsid w:val="00DA5BB5"/>
    <w:rsid w:val="00E2797A"/>
    <w:rsid w:val="00F041BC"/>
    <w:rsid w:val="00F10CA0"/>
    <w:rsid w:val="00F2075D"/>
    <w:rsid w:val="00F4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D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6381"/>
    <w:pPr>
      <w:ind w:left="720"/>
      <w:contextualSpacing/>
    </w:pPr>
  </w:style>
  <w:style w:type="paragraph" w:styleId="NormalWeb">
    <w:name w:val="Normal (Web)"/>
    <w:basedOn w:val="Normal"/>
    <w:uiPriority w:val="99"/>
    <w:rsid w:val="00F2075D"/>
    <w:pPr>
      <w:spacing w:line="240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58</Words>
  <Characters>336</Characters>
  <Application>Microsoft Office Outlook</Application>
  <DocSecurity>0</DocSecurity>
  <Lines>0</Lines>
  <Paragraphs>0</Paragraphs>
  <ScaleCrop>false</ScaleCrop>
  <Company>Колледж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</dc:title>
  <dc:subject/>
  <dc:creator>Admin</dc:creator>
  <cp:keywords/>
  <dc:description/>
  <cp:lastModifiedBy>Sergey</cp:lastModifiedBy>
  <cp:revision>2</cp:revision>
  <cp:lastPrinted>2018-04-05T09:15:00Z</cp:lastPrinted>
  <dcterms:created xsi:type="dcterms:W3CDTF">2018-05-08T09:03:00Z</dcterms:created>
  <dcterms:modified xsi:type="dcterms:W3CDTF">2018-05-08T09:03:00Z</dcterms:modified>
</cp:coreProperties>
</file>